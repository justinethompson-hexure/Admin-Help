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11" w:rsidRDefault="009D0811" w:rsidP="009D0811">
      <w:pPr>
        <w:pStyle w:val="Heading1"/>
        <w:spacing w:after="120"/>
      </w:pPr>
      <w:bookmarkStart w:id="0" w:name="_Toc349309035"/>
      <w:bookmarkStart w:id="1" w:name="_Ref350443426"/>
      <w:bookmarkStart w:id="2" w:name="_Toc430261985"/>
      <w:r>
        <w:t>FireLight Admin Information Checklist</w:t>
      </w:r>
      <w:bookmarkEnd w:id="0"/>
      <w:bookmarkEnd w:id="1"/>
      <w:bookmarkEnd w:id="2"/>
    </w:p>
    <w:p w:rsidR="009D0811" w:rsidRPr="005438FF" w:rsidRDefault="009D0811" w:rsidP="009D0811">
      <w:pPr>
        <w:spacing w:after="0"/>
      </w:pPr>
      <w:r>
        <w:t>Use the following checklist to gather information for setting up forms and profiles in FireLight</w:t>
      </w:r>
      <w:r>
        <w:t>® Admin.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52"/>
      </w:tblGrid>
      <w:tr w:rsidR="009D0811" w:rsidTr="00FA7931">
        <w:trPr>
          <w:trHeight w:val="10557"/>
        </w:trPr>
        <w:tc>
          <w:tcPr>
            <w:tcW w:w="5054" w:type="dxa"/>
          </w:tcPr>
          <w:p w:rsidR="009D0811" w:rsidRPr="00946215" w:rsidRDefault="009D0811" w:rsidP="00FA7931">
            <w:pPr>
              <w:keepLines/>
              <w:widowControl w:val="0"/>
              <w:spacing w:before="6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Product: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1790395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Carrier (manufacturer) product name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-9733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Sales Agreement product name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1465928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Product type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-188609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Rank Order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-56248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CUSIP ID</w:t>
            </w:r>
            <w:bookmarkStart w:id="3" w:name="_GoBack"/>
            <w:bookmarkEnd w:id="3"/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-128781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Carrier Code</w:t>
            </w:r>
          </w:p>
          <w:p w:rsidR="009D0811" w:rsidRDefault="009D0811" w:rsidP="009D0811">
            <w:pPr>
              <w:keepLines/>
              <w:widowControl w:val="0"/>
              <w:spacing w:before="60" w:after="60"/>
            </w:pPr>
            <w:sdt>
              <w:sdtPr>
                <w:rPr>
                  <w:rFonts w:ascii="MS Gothic" w:eastAsia="MS Gothic" w:hAnsi="MS Gothic"/>
                </w:rPr>
                <w:id w:val="-98877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D08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State Approvals</w:t>
            </w:r>
          </w:p>
          <w:p w:rsidR="009D0811" w:rsidRPr="00946215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Package: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Package name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Package type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List of forms to include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List of role codes to include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Form inclusion type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Required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Conditional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Print Only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Submit Only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Input Only Required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Input Only Conditional</w:t>
            </w:r>
          </w:p>
          <w:p w:rsidR="009D0811" w:rsidRPr="00917238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17238">
              <w:rPr>
                <w:b/>
                <w:sz w:val="24"/>
              </w:rPr>
              <w:t>For each Sales Agreement: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Originating manufacturer name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Selling organization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Products to include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Alternate product names if applicable,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Agreement start and end dates,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Time zone for agreement,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Back Office Scrip data for work flow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State approvals for agreement</w:t>
            </w:r>
          </w:p>
          <w:p w:rsidR="009D0811" w:rsidRPr="00B04433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  <w:rPr>
                <w:b/>
                <w:szCs w:val="22"/>
              </w:rPr>
            </w:pPr>
            <w:r>
              <w:t>Which Package for each product in the agreement</w:t>
            </w:r>
          </w:p>
          <w:p w:rsidR="009D0811" w:rsidRPr="005C2A1B" w:rsidRDefault="009D0811" w:rsidP="00FA31FD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  <w:rPr>
                <w:b/>
                <w:sz w:val="24"/>
              </w:rPr>
            </w:pPr>
            <w:r>
              <w:t>Whether to auto deploy, optional</w:t>
            </w:r>
          </w:p>
        </w:tc>
        <w:tc>
          <w:tcPr>
            <w:tcW w:w="5055" w:type="dxa"/>
          </w:tcPr>
          <w:p w:rsidR="009D0811" w:rsidRPr="00946215" w:rsidRDefault="009D0811" w:rsidP="00FA7931">
            <w:pPr>
              <w:keepLines/>
              <w:widowControl w:val="0"/>
              <w:spacing w:before="6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Form when added: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60" w:after="60"/>
            </w:pPr>
            <w:r>
              <w:t>The PDF file (file name and location on your computer/network)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Number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Name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Description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Edition/Version of the form,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Date to activate the form,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Date to expire the form,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Time zone for dates,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that will replace this form on expiration, if known, optional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part of Back Office?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a Report?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a Template?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Document Tag type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State approvals for this form</w:t>
            </w:r>
          </w:p>
          <w:p w:rsidR="009D0811" w:rsidRPr="00946215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form when edited in the Designer: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Data ID (</w:t>
            </w:r>
            <w:proofErr w:type="spellStart"/>
            <w:r>
              <w:t>DataItemID</w:t>
            </w:r>
            <w:proofErr w:type="spellEnd"/>
            <w:r>
              <w:t>) of any field to be copied in from a different form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add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edit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delete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Rules for each field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Location for placement of controls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Field properties for each control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60" w:after="60"/>
            </w:pPr>
            <w:r>
              <w:t>Tabbing order for controls</w:t>
            </w:r>
          </w:p>
          <w:p w:rsidR="009D0811" w:rsidRPr="00917238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17238">
              <w:rPr>
                <w:b/>
                <w:sz w:val="24"/>
              </w:rPr>
              <w:t>For Form to FireLight mapping: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60" w:after="60"/>
            </w:pPr>
            <w:r>
              <w:t>Form data ID (</w:t>
            </w:r>
            <w:proofErr w:type="spellStart"/>
            <w:r>
              <w:t>DataItemID</w:t>
            </w:r>
            <w:proofErr w:type="spellEnd"/>
            <w:r>
              <w:t>) for each form data field to be mapped</w:t>
            </w:r>
          </w:p>
          <w:p w:rsidR="009D0811" w:rsidRPr="00A7061B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A7061B">
              <w:rPr>
                <w:b/>
                <w:sz w:val="24"/>
              </w:rPr>
              <w:t>For email templates: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7"/>
              </w:numPr>
              <w:spacing w:before="60" w:after="60"/>
            </w:pPr>
            <w:r>
              <w:t>New email wording</w:t>
            </w:r>
          </w:p>
          <w:p w:rsidR="009D0811" w:rsidRDefault="009D0811" w:rsidP="00FA31FD">
            <w:pPr>
              <w:pStyle w:val="ListParagraph"/>
              <w:keepLines/>
              <w:widowControl w:val="0"/>
              <w:numPr>
                <w:ilvl w:val="0"/>
                <w:numId w:val="7"/>
              </w:numPr>
              <w:spacing w:before="60" w:after="60"/>
            </w:pPr>
            <w:r>
              <w:t>New or different variable field names for data fill</w:t>
            </w:r>
          </w:p>
        </w:tc>
      </w:tr>
    </w:tbl>
    <w:p w:rsidR="00A14BBF" w:rsidRPr="00A14BBF" w:rsidRDefault="00A14BBF" w:rsidP="00D13C7B"/>
    <w:sectPr w:rsidR="00A14BBF" w:rsidRPr="00A14BBF" w:rsidSect="00BE1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080" w:bottom="1267" w:left="1267" w:header="576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1FD" w:rsidRDefault="00FA31FD">
      <w:r>
        <w:separator/>
      </w:r>
    </w:p>
  </w:endnote>
  <w:endnote w:type="continuationSeparator" w:id="0">
    <w:p w:rsidR="00FA31FD" w:rsidRDefault="00FA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79A" w:rsidRPr="00B26668" w:rsidRDefault="00DE34A8" w:rsidP="002E61B9">
    <w:pPr>
      <w:pStyle w:val="Footer"/>
      <w:tabs>
        <w:tab w:val="clear" w:pos="8640"/>
        <w:tab w:val="left" w:pos="9200"/>
        <w:tab w:val="right" w:pos="9270"/>
        <w:tab w:val="left" w:pos="9360"/>
        <w:tab w:val="left" w:pos="11520"/>
        <w:tab w:val="left" w:pos="14400"/>
      </w:tabs>
      <w:spacing w:line="480" w:lineRule="auto"/>
      <w:ind w:right="-720"/>
      <w:rPr>
        <w:rStyle w:val="PageNumber"/>
        <w:color w:val="005581"/>
      </w:rPr>
    </w:pPr>
    <w:r w:rsidRPr="00B26668">
      <w:rPr>
        <w:noProof/>
        <w:color w:val="00558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2B9427" wp14:editId="44DF62D3">
              <wp:simplePos x="0" y="0"/>
              <wp:positionH relativeFrom="column">
                <wp:posOffset>0</wp:posOffset>
              </wp:positionH>
              <wp:positionV relativeFrom="paragraph">
                <wp:posOffset>-105410</wp:posOffset>
              </wp:positionV>
              <wp:extent cx="6320155" cy="36830"/>
              <wp:effectExtent l="0" t="0" r="4445" b="190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0155" cy="36830"/>
                      </a:xfrm>
                      <a:prstGeom prst="rect">
                        <a:avLst/>
                      </a:prstGeom>
                      <a:solidFill>
                        <a:srgbClr val="0054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9FC13" id="Rectangle 3" o:spid="_x0000_s1026" style="position:absolute;margin-left:0;margin-top:-8.3pt;width:497.65pt;height: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" fillcolor="#005480" stroked="f"/>
          </w:pict>
        </mc:Fallback>
      </mc:AlternateContent>
    </w:r>
    <w:r w:rsidR="0016479A" w:rsidRPr="00B26668">
      <w:rPr>
        <w:color w:val="005581"/>
      </w:rPr>
      <w:t>CONFIDENTIAL ©20</w:t>
    </w:r>
    <w:r w:rsidR="00EC7F36" w:rsidRPr="00B26668">
      <w:rPr>
        <w:color w:val="005581"/>
      </w:rPr>
      <w:t>1</w:t>
    </w:r>
    <w:r w:rsidR="00700976">
      <w:rPr>
        <w:color w:val="005581"/>
      </w:rPr>
      <w:t>5</w:t>
    </w:r>
    <w:r w:rsidR="0016479A" w:rsidRPr="00B26668">
      <w:rPr>
        <w:color w:val="005581"/>
      </w:rPr>
      <w:t xml:space="preserve"> Insurance Technologies, LLC. All rights reserved.</w:t>
    </w:r>
    <w:r w:rsidR="0016479A" w:rsidRPr="00B26668">
      <w:rPr>
        <w:rFonts w:ascii="Verdana" w:hAnsi="Verdana"/>
        <w:color w:val="005581"/>
        <w:sz w:val="12"/>
      </w:rPr>
      <w:t xml:space="preserve">                                                                  </w:t>
    </w:r>
    <w:r w:rsidR="0016479A" w:rsidRPr="00B26668">
      <w:rPr>
        <w:rStyle w:val="PageNumber"/>
        <w:color w:val="005581"/>
      </w:rPr>
      <w:t xml:space="preserve">Page </w:t>
    </w:r>
    <w:r w:rsidR="0016479A" w:rsidRPr="00B26668">
      <w:rPr>
        <w:rStyle w:val="PageNumber"/>
        <w:color w:val="005581"/>
      </w:rPr>
      <w:fldChar w:fldCharType="begin"/>
    </w:r>
    <w:r w:rsidR="0016479A" w:rsidRPr="00B26668">
      <w:rPr>
        <w:rStyle w:val="PageNumber"/>
        <w:color w:val="005581"/>
      </w:rPr>
      <w:instrText xml:space="preserve"> PAGE </w:instrText>
    </w:r>
    <w:r w:rsidR="0016479A" w:rsidRPr="00B26668">
      <w:rPr>
        <w:rStyle w:val="PageNumber"/>
        <w:color w:val="005581"/>
      </w:rPr>
      <w:fldChar w:fldCharType="separate"/>
    </w:r>
    <w:r w:rsidR="009D0811">
      <w:rPr>
        <w:rStyle w:val="PageNumber"/>
        <w:noProof/>
        <w:color w:val="005581"/>
      </w:rPr>
      <w:t>1</w:t>
    </w:r>
    <w:r w:rsidR="0016479A" w:rsidRPr="00B26668">
      <w:rPr>
        <w:rStyle w:val="PageNumber"/>
        <w:color w:val="005581"/>
      </w:rPr>
      <w:fldChar w:fldCharType="end"/>
    </w:r>
    <w:r w:rsidR="0016479A" w:rsidRPr="00B26668">
      <w:rPr>
        <w:rStyle w:val="PageNumber"/>
        <w:color w:val="005581"/>
      </w:rPr>
      <w:t xml:space="preserve"> of </w:t>
    </w:r>
    <w:r w:rsidR="0016479A" w:rsidRPr="00B26668">
      <w:rPr>
        <w:rStyle w:val="PageNumber"/>
        <w:color w:val="005581"/>
      </w:rPr>
      <w:fldChar w:fldCharType="begin"/>
    </w:r>
    <w:r w:rsidR="0016479A" w:rsidRPr="00B26668">
      <w:rPr>
        <w:rStyle w:val="PageNumber"/>
        <w:color w:val="005581"/>
      </w:rPr>
      <w:instrText xml:space="preserve"> NUMPAGES </w:instrText>
    </w:r>
    <w:r w:rsidR="0016479A" w:rsidRPr="00B26668">
      <w:rPr>
        <w:rStyle w:val="PageNumber"/>
        <w:color w:val="005581"/>
      </w:rPr>
      <w:fldChar w:fldCharType="separate"/>
    </w:r>
    <w:r w:rsidR="009D0811">
      <w:rPr>
        <w:rStyle w:val="PageNumber"/>
        <w:noProof/>
        <w:color w:val="005581"/>
      </w:rPr>
      <w:t>1</w:t>
    </w:r>
    <w:r w:rsidR="0016479A" w:rsidRPr="00B26668">
      <w:rPr>
        <w:rStyle w:val="PageNumber"/>
        <w:color w:val="005581"/>
      </w:rPr>
      <w:fldChar w:fldCharType="end"/>
    </w:r>
  </w:p>
  <w:p w:rsidR="0016479A" w:rsidRDefault="0016479A" w:rsidP="00E12AEB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1FD" w:rsidRDefault="00FA31FD">
      <w:r>
        <w:separator/>
      </w:r>
    </w:p>
  </w:footnote>
  <w:footnote w:type="continuationSeparator" w:id="0">
    <w:p w:rsidR="00FA31FD" w:rsidRDefault="00FA3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79A" w:rsidRDefault="00421B39" w:rsidP="00421B39">
    <w:pPr>
      <w:pStyle w:val="Header"/>
      <w:tabs>
        <w:tab w:val="clear" w:pos="4320"/>
        <w:tab w:val="clear" w:pos="8640"/>
        <w:tab w:val="left" w:pos="7965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74FEC9E0" wp14:editId="6D93972D">
          <wp:simplePos x="0" y="0"/>
          <wp:positionH relativeFrom="column">
            <wp:posOffset>4779010</wp:posOffset>
          </wp:positionH>
          <wp:positionV relativeFrom="paragraph">
            <wp:posOffset>-41910</wp:posOffset>
          </wp:positionV>
          <wp:extent cx="1505585" cy="6489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_tag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CC2">
      <w:rPr>
        <w:noProof/>
      </w:rPr>
      <w:drawing>
        <wp:anchor distT="0" distB="0" distL="114300" distR="114300" simplePos="0" relativeHeight="251657728" behindDoc="0" locked="0" layoutInCell="1" allowOverlap="1" wp14:anchorId="2BB0D3C2" wp14:editId="39B878CB">
          <wp:simplePos x="0" y="0"/>
          <wp:positionH relativeFrom="column">
            <wp:posOffset>18415</wp:posOffset>
          </wp:positionH>
          <wp:positionV relativeFrom="paragraph">
            <wp:posOffset>47625</wp:posOffset>
          </wp:positionV>
          <wp:extent cx="1783080" cy="685800"/>
          <wp:effectExtent l="0" t="0" r="7620" b="0"/>
          <wp:wrapNone/>
          <wp:docPr id="3" name="Picture 3" descr="P:\Graphics\IT Logos\ITLogos\IT\jpg\IT_notag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Graphics\IT Logos\ITLogos\IT\jpg\IT_notaglin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3563"/>
    <w:multiLevelType w:val="hybridMultilevel"/>
    <w:tmpl w:val="B1C8BC2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209A2"/>
    <w:multiLevelType w:val="hybridMultilevel"/>
    <w:tmpl w:val="5ACCE090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C3512"/>
    <w:multiLevelType w:val="hybridMultilevel"/>
    <w:tmpl w:val="874C023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86C39"/>
    <w:multiLevelType w:val="hybridMultilevel"/>
    <w:tmpl w:val="3AF64D0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05781"/>
    <w:multiLevelType w:val="hybridMultilevel"/>
    <w:tmpl w:val="7B88B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E3998"/>
    <w:multiLevelType w:val="hybridMultilevel"/>
    <w:tmpl w:val="FC2CE32A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8799B"/>
    <w:multiLevelType w:val="hybridMultilevel"/>
    <w:tmpl w:val="8BC0C580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9A3099"/>
    <w:multiLevelType w:val="multilevel"/>
    <w:tmpl w:val="EF66C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u w:val="singl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90F0207"/>
    <w:multiLevelType w:val="hybridMultilevel"/>
    <w:tmpl w:val="CB2E17D8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11"/>
    <w:rsid w:val="0000174A"/>
    <w:rsid w:val="00014376"/>
    <w:rsid w:val="00022493"/>
    <w:rsid w:val="00022FED"/>
    <w:rsid w:val="00026E83"/>
    <w:rsid w:val="000328CE"/>
    <w:rsid w:val="00035180"/>
    <w:rsid w:val="00037A30"/>
    <w:rsid w:val="00046C15"/>
    <w:rsid w:val="00051021"/>
    <w:rsid w:val="000539AE"/>
    <w:rsid w:val="000553B6"/>
    <w:rsid w:val="000615A7"/>
    <w:rsid w:val="00066E7B"/>
    <w:rsid w:val="000771F2"/>
    <w:rsid w:val="00083214"/>
    <w:rsid w:val="000901A3"/>
    <w:rsid w:val="00091E07"/>
    <w:rsid w:val="00094C1D"/>
    <w:rsid w:val="0009529E"/>
    <w:rsid w:val="000953AC"/>
    <w:rsid w:val="000A009C"/>
    <w:rsid w:val="000B0AF3"/>
    <w:rsid w:val="000B2D0A"/>
    <w:rsid w:val="000B376C"/>
    <w:rsid w:val="000C2104"/>
    <w:rsid w:val="000C2810"/>
    <w:rsid w:val="000C4661"/>
    <w:rsid w:val="000D291B"/>
    <w:rsid w:val="000D37C0"/>
    <w:rsid w:val="000D5E53"/>
    <w:rsid w:val="000D63B3"/>
    <w:rsid w:val="00102EFE"/>
    <w:rsid w:val="00110238"/>
    <w:rsid w:val="00112BC9"/>
    <w:rsid w:val="00115025"/>
    <w:rsid w:val="00122B7F"/>
    <w:rsid w:val="0012437B"/>
    <w:rsid w:val="00127B72"/>
    <w:rsid w:val="001349D3"/>
    <w:rsid w:val="00134EA2"/>
    <w:rsid w:val="00143032"/>
    <w:rsid w:val="00143731"/>
    <w:rsid w:val="001447CC"/>
    <w:rsid w:val="00144912"/>
    <w:rsid w:val="00144DBE"/>
    <w:rsid w:val="001518C3"/>
    <w:rsid w:val="00161A4A"/>
    <w:rsid w:val="0016479A"/>
    <w:rsid w:val="001647E1"/>
    <w:rsid w:val="0016755F"/>
    <w:rsid w:val="00171474"/>
    <w:rsid w:val="00172E9B"/>
    <w:rsid w:val="00181C95"/>
    <w:rsid w:val="00183873"/>
    <w:rsid w:val="00185948"/>
    <w:rsid w:val="00192745"/>
    <w:rsid w:val="001A3E51"/>
    <w:rsid w:val="001A6AC5"/>
    <w:rsid w:val="001B48B4"/>
    <w:rsid w:val="001B6853"/>
    <w:rsid w:val="001C1C43"/>
    <w:rsid w:val="001C26D6"/>
    <w:rsid w:val="001D1278"/>
    <w:rsid w:val="001D41AD"/>
    <w:rsid w:val="001D68BB"/>
    <w:rsid w:val="001E3ED9"/>
    <w:rsid w:val="001E7C64"/>
    <w:rsid w:val="0021029E"/>
    <w:rsid w:val="00213997"/>
    <w:rsid w:val="00214876"/>
    <w:rsid w:val="002148E8"/>
    <w:rsid w:val="00221A3F"/>
    <w:rsid w:val="00224FF7"/>
    <w:rsid w:val="00231C15"/>
    <w:rsid w:val="00236FAB"/>
    <w:rsid w:val="002420D5"/>
    <w:rsid w:val="00242C22"/>
    <w:rsid w:val="00246A93"/>
    <w:rsid w:val="002577A3"/>
    <w:rsid w:val="00260010"/>
    <w:rsid w:val="002632E1"/>
    <w:rsid w:val="00263C42"/>
    <w:rsid w:val="00265908"/>
    <w:rsid w:val="002727DE"/>
    <w:rsid w:val="002779AD"/>
    <w:rsid w:val="00281BC9"/>
    <w:rsid w:val="002827B4"/>
    <w:rsid w:val="002833AC"/>
    <w:rsid w:val="002873D2"/>
    <w:rsid w:val="00293A94"/>
    <w:rsid w:val="00293C16"/>
    <w:rsid w:val="00296460"/>
    <w:rsid w:val="002A50FE"/>
    <w:rsid w:val="002A7AD0"/>
    <w:rsid w:val="002B0B78"/>
    <w:rsid w:val="002C3E64"/>
    <w:rsid w:val="002C459C"/>
    <w:rsid w:val="002D0F08"/>
    <w:rsid w:val="002D24C3"/>
    <w:rsid w:val="002D57F5"/>
    <w:rsid w:val="002E5880"/>
    <w:rsid w:val="002E61B9"/>
    <w:rsid w:val="002F2F89"/>
    <w:rsid w:val="002F41F0"/>
    <w:rsid w:val="002F42A1"/>
    <w:rsid w:val="002F52FD"/>
    <w:rsid w:val="002F53EE"/>
    <w:rsid w:val="00301A4B"/>
    <w:rsid w:val="00302267"/>
    <w:rsid w:val="003200C4"/>
    <w:rsid w:val="00322F51"/>
    <w:rsid w:val="00322FC3"/>
    <w:rsid w:val="00323381"/>
    <w:rsid w:val="0032451D"/>
    <w:rsid w:val="00331532"/>
    <w:rsid w:val="00335CA5"/>
    <w:rsid w:val="00341E5A"/>
    <w:rsid w:val="0034629C"/>
    <w:rsid w:val="003463F3"/>
    <w:rsid w:val="003479D7"/>
    <w:rsid w:val="00352A10"/>
    <w:rsid w:val="003676D7"/>
    <w:rsid w:val="00367B54"/>
    <w:rsid w:val="003701B4"/>
    <w:rsid w:val="003708F1"/>
    <w:rsid w:val="00372408"/>
    <w:rsid w:val="0038380D"/>
    <w:rsid w:val="003902A0"/>
    <w:rsid w:val="00393200"/>
    <w:rsid w:val="003A35D2"/>
    <w:rsid w:val="003B186D"/>
    <w:rsid w:val="003B7CCC"/>
    <w:rsid w:val="003C19FE"/>
    <w:rsid w:val="003C4FA4"/>
    <w:rsid w:val="003D095D"/>
    <w:rsid w:val="003D4640"/>
    <w:rsid w:val="003D51CB"/>
    <w:rsid w:val="003D66E7"/>
    <w:rsid w:val="003D6EBB"/>
    <w:rsid w:val="003D7DE4"/>
    <w:rsid w:val="003D7E48"/>
    <w:rsid w:val="003E1320"/>
    <w:rsid w:val="003F0A10"/>
    <w:rsid w:val="003F0C10"/>
    <w:rsid w:val="003F2E8F"/>
    <w:rsid w:val="003F57E7"/>
    <w:rsid w:val="003F70A1"/>
    <w:rsid w:val="003F7C43"/>
    <w:rsid w:val="00413B8C"/>
    <w:rsid w:val="00421B39"/>
    <w:rsid w:val="004274C4"/>
    <w:rsid w:val="00433A9F"/>
    <w:rsid w:val="00445FD4"/>
    <w:rsid w:val="004469ED"/>
    <w:rsid w:val="00447B6F"/>
    <w:rsid w:val="00463147"/>
    <w:rsid w:val="00465927"/>
    <w:rsid w:val="00471A90"/>
    <w:rsid w:val="00473B44"/>
    <w:rsid w:val="00474472"/>
    <w:rsid w:val="004872AB"/>
    <w:rsid w:val="00492455"/>
    <w:rsid w:val="0049708A"/>
    <w:rsid w:val="00497094"/>
    <w:rsid w:val="004A1932"/>
    <w:rsid w:val="004A2FE2"/>
    <w:rsid w:val="004B13AA"/>
    <w:rsid w:val="004B5004"/>
    <w:rsid w:val="004C48DF"/>
    <w:rsid w:val="004C5E70"/>
    <w:rsid w:val="004C65AB"/>
    <w:rsid w:val="004D2398"/>
    <w:rsid w:val="004D465C"/>
    <w:rsid w:val="004D6CEF"/>
    <w:rsid w:val="004D7055"/>
    <w:rsid w:val="004D7E82"/>
    <w:rsid w:val="004E2357"/>
    <w:rsid w:val="004E27E8"/>
    <w:rsid w:val="004E6642"/>
    <w:rsid w:val="004F34F4"/>
    <w:rsid w:val="004F5747"/>
    <w:rsid w:val="00500802"/>
    <w:rsid w:val="00501EF9"/>
    <w:rsid w:val="00502FF0"/>
    <w:rsid w:val="00503CFB"/>
    <w:rsid w:val="00514AEC"/>
    <w:rsid w:val="00521C3F"/>
    <w:rsid w:val="0052487A"/>
    <w:rsid w:val="0053433B"/>
    <w:rsid w:val="00536118"/>
    <w:rsid w:val="0054732C"/>
    <w:rsid w:val="005547D0"/>
    <w:rsid w:val="00560D31"/>
    <w:rsid w:val="005632A1"/>
    <w:rsid w:val="005636E6"/>
    <w:rsid w:val="00564D71"/>
    <w:rsid w:val="00571FF6"/>
    <w:rsid w:val="005831CA"/>
    <w:rsid w:val="00593D02"/>
    <w:rsid w:val="005A38EB"/>
    <w:rsid w:val="005B422A"/>
    <w:rsid w:val="005E18A2"/>
    <w:rsid w:val="005E18F2"/>
    <w:rsid w:val="006248A1"/>
    <w:rsid w:val="006331B6"/>
    <w:rsid w:val="00637466"/>
    <w:rsid w:val="006616A0"/>
    <w:rsid w:val="00665C18"/>
    <w:rsid w:val="00672B49"/>
    <w:rsid w:val="00684B1A"/>
    <w:rsid w:val="00693D23"/>
    <w:rsid w:val="006A566E"/>
    <w:rsid w:val="006B03BF"/>
    <w:rsid w:val="006B5640"/>
    <w:rsid w:val="006C2037"/>
    <w:rsid w:val="006C7B16"/>
    <w:rsid w:val="006C7FF1"/>
    <w:rsid w:val="006D164A"/>
    <w:rsid w:val="006D1C52"/>
    <w:rsid w:val="006E2A8D"/>
    <w:rsid w:val="006E31D0"/>
    <w:rsid w:val="006E580A"/>
    <w:rsid w:val="006F1854"/>
    <w:rsid w:val="00700976"/>
    <w:rsid w:val="00703E60"/>
    <w:rsid w:val="00716A1D"/>
    <w:rsid w:val="00716D27"/>
    <w:rsid w:val="00720B04"/>
    <w:rsid w:val="00732085"/>
    <w:rsid w:val="0073763B"/>
    <w:rsid w:val="007404E0"/>
    <w:rsid w:val="00742EBB"/>
    <w:rsid w:val="007538E6"/>
    <w:rsid w:val="00754B02"/>
    <w:rsid w:val="00771F8D"/>
    <w:rsid w:val="00773E0B"/>
    <w:rsid w:val="007741C6"/>
    <w:rsid w:val="00776614"/>
    <w:rsid w:val="007813A7"/>
    <w:rsid w:val="00781698"/>
    <w:rsid w:val="007822E1"/>
    <w:rsid w:val="00783D25"/>
    <w:rsid w:val="007851E3"/>
    <w:rsid w:val="00797226"/>
    <w:rsid w:val="007A201E"/>
    <w:rsid w:val="007A2F2D"/>
    <w:rsid w:val="007A5659"/>
    <w:rsid w:val="007A62B1"/>
    <w:rsid w:val="007A7B47"/>
    <w:rsid w:val="007D1AAF"/>
    <w:rsid w:val="007E5C5B"/>
    <w:rsid w:val="007E772E"/>
    <w:rsid w:val="008077A1"/>
    <w:rsid w:val="008178EC"/>
    <w:rsid w:val="00817A16"/>
    <w:rsid w:val="00817F42"/>
    <w:rsid w:val="00821C73"/>
    <w:rsid w:val="008241DA"/>
    <w:rsid w:val="00824E08"/>
    <w:rsid w:val="008435C6"/>
    <w:rsid w:val="00845E53"/>
    <w:rsid w:val="00846BB1"/>
    <w:rsid w:val="00847065"/>
    <w:rsid w:val="00855C54"/>
    <w:rsid w:val="00860246"/>
    <w:rsid w:val="00860D60"/>
    <w:rsid w:val="00864914"/>
    <w:rsid w:val="008662F9"/>
    <w:rsid w:val="00870041"/>
    <w:rsid w:val="008704EE"/>
    <w:rsid w:val="00874AF1"/>
    <w:rsid w:val="0088005B"/>
    <w:rsid w:val="008806AE"/>
    <w:rsid w:val="00896E13"/>
    <w:rsid w:val="008A1398"/>
    <w:rsid w:val="008A3271"/>
    <w:rsid w:val="008B6E9A"/>
    <w:rsid w:val="008C479B"/>
    <w:rsid w:val="008C716D"/>
    <w:rsid w:val="008D4143"/>
    <w:rsid w:val="008E400F"/>
    <w:rsid w:val="00911F55"/>
    <w:rsid w:val="00937455"/>
    <w:rsid w:val="009418FF"/>
    <w:rsid w:val="00944BCE"/>
    <w:rsid w:val="00945AD1"/>
    <w:rsid w:val="00946FAF"/>
    <w:rsid w:val="009500B5"/>
    <w:rsid w:val="009628A9"/>
    <w:rsid w:val="009671F5"/>
    <w:rsid w:val="00970E18"/>
    <w:rsid w:val="00981D08"/>
    <w:rsid w:val="00982A27"/>
    <w:rsid w:val="009838EC"/>
    <w:rsid w:val="00985A82"/>
    <w:rsid w:val="00986152"/>
    <w:rsid w:val="0099067C"/>
    <w:rsid w:val="00992D54"/>
    <w:rsid w:val="00993AC3"/>
    <w:rsid w:val="00996EA3"/>
    <w:rsid w:val="00997615"/>
    <w:rsid w:val="009A0D4A"/>
    <w:rsid w:val="009A4569"/>
    <w:rsid w:val="009A7730"/>
    <w:rsid w:val="009B226E"/>
    <w:rsid w:val="009B2EFD"/>
    <w:rsid w:val="009B648E"/>
    <w:rsid w:val="009C1385"/>
    <w:rsid w:val="009C2F8A"/>
    <w:rsid w:val="009C65FE"/>
    <w:rsid w:val="009D05F8"/>
    <w:rsid w:val="009D0811"/>
    <w:rsid w:val="009D1C82"/>
    <w:rsid w:val="009D5866"/>
    <w:rsid w:val="009D66FF"/>
    <w:rsid w:val="009E4355"/>
    <w:rsid w:val="009E4FAD"/>
    <w:rsid w:val="009F26BE"/>
    <w:rsid w:val="009F619F"/>
    <w:rsid w:val="00A01D25"/>
    <w:rsid w:val="00A02E09"/>
    <w:rsid w:val="00A116C1"/>
    <w:rsid w:val="00A149CD"/>
    <w:rsid w:val="00A14BBF"/>
    <w:rsid w:val="00A17BD3"/>
    <w:rsid w:val="00A204BD"/>
    <w:rsid w:val="00A265E8"/>
    <w:rsid w:val="00A34D86"/>
    <w:rsid w:val="00A36CC2"/>
    <w:rsid w:val="00A41CCB"/>
    <w:rsid w:val="00A50131"/>
    <w:rsid w:val="00A659AB"/>
    <w:rsid w:val="00A6608A"/>
    <w:rsid w:val="00A700D7"/>
    <w:rsid w:val="00A826F7"/>
    <w:rsid w:val="00A83089"/>
    <w:rsid w:val="00A947C3"/>
    <w:rsid w:val="00AA0116"/>
    <w:rsid w:val="00AA3177"/>
    <w:rsid w:val="00AB403B"/>
    <w:rsid w:val="00AB506F"/>
    <w:rsid w:val="00AC0397"/>
    <w:rsid w:val="00AC38D6"/>
    <w:rsid w:val="00AC5863"/>
    <w:rsid w:val="00AD0248"/>
    <w:rsid w:val="00AD2D71"/>
    <w:rsid w:val="00AD78C5"/>
    <w:rsid w:val="00AE05CD"/>
    <w:rsid w:val="00AE1F0A"/>
    <w:rsid w:val="00B03AE0"/>
    <w:rsid w:val="00B07090"/>
    <w:rsid w:val="00B13AB9"/>
    <w:rsid w:val="00B13DDA"/>
    <w:rsid w:val="00B21A82"/>
    <w:rsid w:val="00B26668"/>
    <w:rsid w:val="00B30464"/>
    <w:rsid w:val="00B3299A"/>
    <w:rsid w:val="00B33DFA"/>
    <w:rsid w:val="00B52BF8"/>
    <w:rsid w:val="00B60461"/>
    <w:rsid w:val="00B616A6"/>
    <w:rsid w:val="00B71A40"/>
    <w:rsid w:val="00B724C8"/>
    <w:rsid w:val="00B8197B"/>
    <w:rsid w:val="00B9144A"/>
    <w:rsid w:val="00B91A2F"/>
    <w:rsid w:val="00BA08D1"/>
    <w:rsid w:val="00BB10D2"/>
    <w:rsid w:val="00BB35B4"/>
    <w:rsid w:val="00BB544F"/>
    <w:rsid w:val="00BC43F8"/>
    <w:rsid w:val="00BC4B63"/>
    <w:rsid w:val="00BD0B3E"/>
    <w:rsid w:val="00BD5072"/>
    <w:rsid w:val="00BE1A82"/>
    <w:rsid w:val="00BE6A7A"/>
    <w:rsid w:val="00BF054D"/>
    <w:rsid w:val="00BF1FC8"/>
    <w:rsid w:val="00BF637F"/>
    <w:rsid w:val="00C0017C"/>
    <w:rsid w:val="00C069DD"/>
    <w:rsid w:val="00C06F11"/>
    <w:rsid w:val="00C07430"/>
    <w:rsid w:val="00C1021E"/>
    <w:rsid w:val="00C10AAB"/>
    <w:rsid w:val="00C17C8D"/>
    <w:rsid w:val="00C20791"/>
    <w:rsid w:val="00C26AE4"/>
    <w:rsid w:val="00C32AD4"/>
    <w:rsid w:val="00C33EFC"/>
    <w:rsid w:val="00C344B6"/>
    <w:rsid w:val="00C34F08"/>
    <w:rsid w:val="00C50E5A"/>
    <w:rsid w:val="00C65E05"/>
    <w:rsid w:val="00C67BBB"/>
    <w:rsid w:val="00C760FA"/>
    <w:rsid w:val="00C87233"/>
    <w:rsid w:val="00C94B51"/>
    <w:rsid w:val="00C96FB9"/>
    <w:rsid w:val="00CA67CE"/>
    <w:rsid w:val="00CB2ACD"/>
    <w:rsid w:val="00CB68EC"/>
    <w:rsid w:val="00CC2F27"/>
    <w:rsid w:val="00CC5D2F"/>
    <w:rsid w:val="00CD19DD"/>
    <w:rsid w:val="00CD21F4"/>
    <w:rsid w:val="00CD3C0F"/>
    <w:rsid w:val="00CD4071"/>
    <w:rsid w:val="00CD490B"/>
    <w:rsid w:val="00CE1795"/>
    <w:rsid w:val="00CE55BE"/>
    <w:rsid w:val="00CF0399"/>
    <w:rsid w:val="00CF29DC"/>
    <w:rsid w:val="00CF7454"/>
    <w:rsid w:val="00D01B5C"/>
    <w:rsid w:val="00D05050"/>
    <w:rsid w:val="00D13C7B"/>
    <w:rsid w:val="00D15564"/>
    <w:rsid w:val="00D334BA"/>
    <w:rsid w:val="00D4001A"/>
    <w:rsid w:val="00D41FB9"/>
    <w:rsid w:val="00D51C77"/>
    <w:rsid w:val="00D54BC7"/>
    <w:rsid w:val="00D60F31"/>
    <w:rsid w:val="00D6643F"/>
    <w:rsid w:val="00D66822"/>
    <w:rsid w:val="00D710A1"/>
    <w:rsid w:val="00D75748"/>
    <w:rsid w:val="00D7717E"/>
    <w:rsid w:val="00D941C5"/>
    <w:rsid w:val="00DA3641"/>
    <w:rsid w:val="00DA4423"/>
    <w:rsid w:val="00DA79B9"/>
    <w:rsid w:val="00DB4A10"/>
    <w:rsid w:val="00DB62E0"/>
    <w:rsid w:val="00DE03B3"/>
    <w:rsid w:val="00DE0642"/>
    <w:rsid w:val="00DE34A8"/>
    <w:rsid w:val="00DF08BB"/>
    <w:rsid w:val="00DF7261"/>
    <w:rsid w:val="00E07B59"/>
    <w:rsid w:val="00E12AEB"/>
    <w:rsid w:val="00E161C5"/>
    <w:rsid w:val="00E21A99"/>
    <w:rsid w:val="00E33E32"/>
    <w:rsid w:val="00E4358E"/>
    <w:rsid w:val="00E538D2"/>
    <w:rsid w:val="00E60E3F"/>
    <w:rsid w:val="00E90A43"/>
    <w:rsid w:val="00E9158E"/>
    <w:rsid w:val="00E9420B"/>
    <w:rsid w:val="00E97BCE"/>
    <w:rsid w:val="00EA002C"/>
    <w:rsid w:val="00EA1058"/>
    <w:rsid w:val="00EA148D"/>
    <w:rsid w:val="00EA73C4"/>
    <w:rsid w:val="00EB0417"/>
    <w:rsid w:val="00EB1D84"/>
    <w:rsid w:val="00EB4118"/>
    <w:rsid w:val="00EB6451"/>
    <w:rsid w:val="00EB6945"/>
    <w:rsid w:val="00EC6F41"/>
    <w:rsid w:val="00EC7F36"/>
    <w:rsid w:val="00EE2E93"/>
    <w:rsid w:val="00EE52FD"/>
    <w:rsid w:val="00EE6C86"/>
    <w:rsid w:val="00EF2F71"/>
    <w:rsid w:val="00EF4E69"/>
    <w:rsid w:val="00EF53E1"/>
    <w:rsid w:val="00F002D5"/>
    <w:rsid w:val="00F009F2"/>
    <w:rsid w:val="00F0109D"/>
    <w:rsid w:val="00F02447"/>
    <w:rsid w:val="00F032BD"/>
    <w:rsid w:val="00F06604"/>
    <w:rsid w:val="00F30028"/>
    <w:rsid w:val="00F335FB"/>
    <w:rsid w:val="00F35BEB"/>
    <w:rsid w:val="00F43656"/>
    <w:rsid w:val="00F43BEF"/>
    <w:rsid w:val="00F50181"/>
    <w:rsid w:val="00F572FD"/>
    <w:rsid w:val="00F64FCB"/>
    <w:rsid w:val="00F72E49"/>
    <w:rsid w:val="00F731BD"/>
    <w:rsid w:val="00F86786"/>
    <w:rsid w:val="00F9268E"/>
    <w:rsid w:val="00FA31FD"/>
    <w:rsid w:val="00FA579F"/>
    <w:rsid w:val="00FB0EFD"/>
    <w:rsid w:val="00FB1A67"/>
    <w:rsid w:val="00FB6F37"/>
    <w:rsid w:val="00FB7639"/>
    <w:rsid w:val="00FD12F3"/>
    <w:rsid w:val="00FD336E"/>
    <w:rsid w:val="00FD3E4E"/>
    <w:rsid w:val="00FE584A"/>
    <w:rsid w:val="00FF18DE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FB0E00-094A-4FC9-8E54-73AAF739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811"/>
    <w:pPr>
      <w:spacing w:after="120"/>
    </w:pPr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946FAF"/>
    <w:pPr>
      <w:keepNext/>
      <w:spacing w:before="240" w:after="60"/>
      <w:outlineLvl w:val="0"/>
    </w:pPr>
    <w:rPr>
      <w:rFonts w:cs="Arial"/>
      <w:b/>
      <w:bCs/>
      <w:color w:val="808082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204BD"/>
    <w:pPr>
      <w:keepNext/>
      <w:spacing w:before="240" w:after="60"/>
      <w:outlineLvl w:val="1"/>
    </w:pPr>
    <w:rPr>
      <w:rFonts w:ascii="Times New Roman Bold" w:hAnsi="Times New Roman Bold" w:cs="Arial"/>
      <w:b/>
      <w:bCs/>
      <w:iCs/>
      <w:color w:val="005581"/>
      <w:sz w:val="28"/>
      <w:szCs w:val="28"/>
    </w:rPr>
  </w:style>
  <w:style w:type="paragraph" w:styleId="Heading3">
    <w:name w:val="heading 3"/>
    <w:basedOn w:val="Normal"/>
    <w:next w:val="Normal"/>
    <w:qFormat/>
    <w:rsid w:val="003479D7"/>
    <w:pPr>
      <w:keepNext/>
      <w:spacing w:before="240" w:after="60"/>
      <w:outlineLvl w:val="2"/>
    </w:pPr>
    <w:rPr>
      <w:rFonts w:cs="Arial"/>
      <w:b/>
      <w:bCs/>
      <w:color w:val="00558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2F71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5581"/>
      <w:sz w:val="24"/>
    </w:rPr>
  </w:style>
  <w:style w:type="paragraph" w:styleId="Heading5">
    <w:name w:val="heading 5"/>
    <w:basedOn w:val="Normal"/>
    <w:next w:val="Normal"/>
    <w:qFormat/>
    <w:rsid w:val="00946FAF"/>
    <w:pPr>
      <w:spacing w:before="240" w:after="60"/>
      <w:outlineLvl w:val="4"/>
    </w:pPr>
    <w:rPr>
      <w:b/>
      <w:bCs/>
      <w:i/>
      <w:iCs/>
      <w:color w:val="005581"/>
      <w:szCs w:val="26"/>
    </w:rPr>
  </w:style>
  <w:style w:type="paragraph" w:styleId="Heading9">
    <w:name w:val="heading 9"/>
    <w:basedOn w:val="Normal"/>
    <w:next w:val="Normal"/>
    <w:qFormat/>
    <w:rsid w:val="00D7717E"/>
    <w:pPr>
      <w:numPr>
        <w:ilvl w:val="8"/>
        <w:numId w:val="1"/>
      </w:numPr>
      <w:tabs>
        <w:tab w:val="clear" w:pos="1584"/>
        <w:tab w:val="num" w:pos="720"/>
      </w:tabs>
      <w:spacing w:before="240" w:after="60"/>
      <w:ind w:left="720" w:hanging="72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12AEB"/>
    <w:pPr>
      <w:tabs>
        <w:tab w:val="center" w:pos="4320"/>
        <w:tab w:val="right" w:pos="8640"/>
      </w:tabs>
    </w:pPr>
  </w:style>
  <w:style w:type="paragraph" w:styleId="Footer">
    <w:name w:val="footer"/>
    <w:aliases w:val="Pied de page SQ"/>
    <w:basedOn w:val="Normal"/>
    <w:rsid w:val="00E12AEB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7404E0"/>
    <w:rPr>
      <w:rFonts w:ascii="Times New Roman" w:hAnsi="Times New Roman"/>
      <w:sz w:val="20"/>
    </w:rPr>
  </w:style>
  <w:style w:type="character" w:styleId="Hyperlink">
    <w:name w:val="Hyperlink"/>
    <w:rsid w:val="007404E0"/>
    <w:rPr>
      <w:color w:val="FF6600"/>
      <w:u w:val="none"/>
    </w:rPr>
  </w:style>
  <w:style w:type="paragraph" w:styleId="TOC1">
    <w:name w:val="toc 1"/>
    <w:basedOn w:val="Normal"/>
    <w:next w:val="Normal"/>
    <w:autoRedefine/>
    <w:semiHidden/>
    <w:rsid w:val="005A38EB"/>
  </w:style>
  <w:style w:type="paragraph" w:styleId="TOC2">
    <w:name w:val="toc 2"/>
    <w:basedOn w:val="Normal"/>
    <w:next w:val="Normal"/>
    <w:autoRedefine/>
    <w:semiHidden/>
    <w:rsid w:val="005A38EB"/>
    <w:pPr>
      <w:ind w:left="220"/>
    </w:pPr>
  </w:style>
  <w:style w:type="paragraph" w:styleId="TOC3">
    <w:name w:val="toc 3"/>
    <w:basedOn w:val="Normal"/>
    <w:next w:val="Normal"/>
    <w:autoRedefine/>
    <w:semiHidden/>
    <w:rsid w:val="005A38EB"/>
    <w:pPr>
      <w:ind w:left="440"/>
    </w:pPr>
  </w:style>
  <w:style w:type="paragraph" w:styleId="NormalWeb">
    <w:name w:val="Normal (Web)"/>
    <w:basedOn w:val="Normal"/>
    <w:rsid w:val="00E33E3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">
    <w:name w:val="Body Text"/>
    <w:basedOn w:val="Normal"/>
    <w:rsid w:val="00D66822"/>
    <w:rPr>
      <w:rFonts w:ascii="Arial" w:hAnsi="Arial"/>
      <w:color w:val="000000"/>
      <w:sz w:val="20"/>
      <w:szCs w:val="20"/>
    </w:rPr>
  </w:style>
  <w:style w:type="paragraph" w:styleId="BodyText2">
    <w:name w:val="Body Text 2"/>
    <w:basedOn w:val="Normal"/>
    <w:rsid w:val="00C32AD4"/>
    <w:pPr>
      <w:spacing w:line="480" w:lineRule="auto"/>
    </w:pPr>
  </w:style>
  <w:style w:type="paragraph" w:styleId="BodyText3">
    <w:name w:val="Body Text 3"/>
    <w:basedOn w:val="Normal"/>
    <w:rsid w:val="00C32AD4"/>
    <w:rPr>
      <w:sz w:val="16"/>
      <w:szCs w:val="16"/>
    </w:rPr>
  </w:style>
  <w:style w:type="paragraph" w:customStyle="1" w:styleId="Standard">
    <w:name w:val="Standard"/>
    <w:rsid w:val="00473B44"/>
    <w:pPr>
      <w:ind w:left="851"/>
    </w:pPr>
    <w:rPr>
      <w:rFonts w:eastAsia="Batang"/>
      <w:sz w:val="22"/>
      <w:lang w:val="en-GB" w:eastAsia="ko-KR"/>
    </w:rPr>
  </w:style>
  <w:style w:type="paragraph" w:styleId="NormalIndent">
    <w:name w:val="Normal Indent"/>
    <w:basedOn w:val="Normal"/>
    <w:rsid w:val="00473B44"/>
    <w:pPr>
      <w:keepNext/>
      <w:ind w:leftChars="400" w:left="800"/>
    </w:pPr>
    <w:rPr>
      <w:rFonts w:ascii="Arial" w:eastAsia="Gulim" w:hAnsi="Arial"/>
      <w:sz w:val="24"/>
    </w:rPr>
  </w:style>
  <w:style w:type="paragraph" w:customStyle="1" w:styleId="standard0">
    <w:name w:val="standard"/>
    <w:basedOn w:val="Normal"/>
    <w:rsid w:val="00473B44"/>
    <w:pPr>
      <w:ind w:left="851"/>
    </w:pPr>
    <w:rPr>
      <w:rFonts w:eastAsia="Gulim"/>
      <w:szCs w:val="22"/>
    </w:rPr>
  </w:style>
  <w:style w:type="paragraph" w:styleId="EndnoteText">
    <w:name w:val="endnote text"/>
    <w:basedOn w:val="Normal"/>
    <w:semiHidden/>
    <w:rsid w:val="006F1854"/>
    <w:rPr>
      <w:sz w:val="24"/>
    </w:rPr>
  </w:style>
  <w:style w:type="paragraph" w:customStyle="1" w:styleId="zzLogovak">
    <w:name w:val="zzLogovak"/>
    <w:rsid w:val="006F1854"/>
    <w:rPr>
      <w:rFonts w:eastAsia="Batang"/>
      <w:noProof/>
      <w:lang w:eastAsia="ko-KR"/>
    </w:rPr>
  </w:style>
  <w:style w:type="character" w:customStyle="1" w:styleId="HeaderChar">
    <w:name w:val="Header Char"/>
    <w:link w:val="Header"/>
    <w:uiPriority w:val="99"/>
    <w:rsid w:val="00EC7F36"/>
    <w:rPr>
      <w:sz w:val="22"/>
      <w:szCs w:val="24"/>
    </w:rPr>
  </w:style>
  <w:style w:type="paragraph" w:styleId="BalloonText">
    <w:name w:val="Balloon Text"/>
    <w:basedOn w:val="Normal"/>
    <w:link w:val="BalloonTextChar"/>
    <w:rsid w:val="00EC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7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0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EF2F71"/>
    <w:rPr>
      <w:rFonts w:eastAsiaTheme="majorEastAsia" w:cstheme="majorBidi"/>
      <w:b/>
      <w:bCs/>
      <w:iCs/>
      <w:color w:val="005581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F52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58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F52FD"/>
    <w:rPr>
      <w:rFonts w:asciiTheme="majorHAnsi" w:eastAsiaTheme="majorEastAsia" w:hAnsiTheme="majorHAnsi" w:cstheme="majorBidi"/>
      <w:color w:val="005581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08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artwright\AppData\Roaming\Microsoft\Templates\Product%20Documents\FireLight\FL_OnePage_Template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porate Look 201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9D749402B574EB13ADAD0319B6BEE" ma:contentTypeVersion="14" ma:contentTypeDescription="Create a new document." ma:contentTypeScope="" ma:versionID="cf89e1d44387cb5a3b36591b1f4dfc5d">
  <xsd:schema xmlns:xsd="http://www.w3.org/2001/XMLSchema" xmlns:xs="http://www.w3.org/2001/XMLSchema" xmlns:p="http://schemas.microsoft.com/office/2006/metadata/properties" xmlns:ns2="1a311350-da68-4d90-8ec6-c70c4618c187" xmlns:ns3="16890088-871a-4d82-8338-57d131800e03" targetNamespace="http://schemas.microsoft.com/office/2006/metadata/properties" ma:root="true" ma:fieldsID="b6071b920877d881b4812626537eb4f7" ns2:_="" ns3:_="">
    <xsd:import namespace="1a311350-da68-4d90-8ec6-c70c4618c187"/>
    <xsd:import namespace="16890088-871a-4d82-8338-57d131800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11350-da68-4d90-8ec6-c70c4618c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c5f694-db4d-44c7-be7e-db44f61eb0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088-871a-4d82-8338-57d131800e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bc30458-9de8-4570-bf56-a311e36a40ff}" ma:internalName="TaxCatchAll" ma:showField="CatchAllData" ma:web="16890088-871a-4d82-8338-57d131800e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90088-871a-4d82-8338-57d131800e03" xsi:nil="true"/>
    <lcf76f155ced4ddcb4097134ff3c332f xmlns="1a311350-da68-4d90-8ec6-c70c4618c1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2DE045-8B63-4C2B-A9E4-F2F93F284435}"/>
</file>

<file path=customXml/itemProps2.xml><?xml version="1.0" encoding="utf-8"?>
<ds:datastoreItem xmlns:ds="http://schemas.openxmlformats.org/officeDocument/2006/customXml" ds:itemID="{33027A57-3941-42EF-91D3-880460746DEF}"/>
</file>

<file path=customXml/itemProps3.xml><?xml version="1.0" encoding="utf-8"?>
<ds:datastoreItem xmlns:ds="http://schemas.openxmlformats.org/officeDocument/2006/customXml" ds:itemID="{C353AFE8-EA3A-4A56-BAF8-F515FA4643ED}"/>
</file>

<file path=docProps/app.xml><?xml version="1.0" encoding="utf-8"?>
<Properties xmlns="http://schemas.openxmlformats.org/officeDocument/2006/extended-properties" xmlns:vt="http://schemas.openxmlformats.org/officeDocument/2006/docPropsVTypes">
  <Template>FL_OnePage_Template2015.dotx</Template>
  <TotalTime>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Technologies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 Cartwright</dc:creator>
  <cp:lastModifiedBy>Cartwright, Deb</cp:lastModifiedBy>
  <cp:revision>1</cp:revision>
  <dcterms:created xsi:type="dcterms:W3CDTF">2015-10-27T23:02:00Z</dcterms:created>
  <dcterms:modified xsi:type="dcterms:W3CDTF">2015-10-27T23:05:00Z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0x0101008929D749402B574EB13ADAD0319B6BEE</vt:lpwstr>
  </property>
</Properties>
</file>